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04323C8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F5064F">
        <w:rPr>
          <w:rFonts w:ascii="Garamond" w:hAnsi="Garamond"/>
          <w:b/>
          <w:sz w:val="28"/>
          <w:szCs w:val="28"/>
        </w:rPr>
        <w:t>Pathos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7573B7E9" w:rsidR="00D744C4" w:rsidRPr="0032628E" w:rsidRDefault="00D744C4" w:rsidP="00F5064F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 xml:space="preserve">Emotional Keywords. </w:t>
            </w:r>
            <w:r w:rsidR="00F5064F" w:rsidRPr="00F5064F">
              <w:rPr>
                <w:rFonts w:ascii="Garamond" w:hAnsi="Garamond"/>
                <w:sz w:val="22"/>
                <w:szCs w:val="22"/>
              </w:rPr>
              <w:t>What emotional keywords or images did you identify in this article/video?</w:t>
            </w:r>
            <w:r w:rsidR="00F5064F">
              <w:rPr>
                <w:rFonts w:ascii="Garamond" w:hAnsi="Garamond"/>
                <w:sz w:val="22"/>
                <w:szCs w:val="22"/>
              </w:rPr>
              <w:t xml:space="preserve"> Name the keyword and the emotion you think it signifies.</w:t>
            </w:r>
          </w:p>
        </w:tc>
      </w:tr>
      <w:tr w:rsidR="00D744C4" w:rsidRPr="0032628E" w14:paraId="1A194C28" w14:textId="77777777" w:rsidTr="00D744C4">
        <w:tc>
          <w:tcPr>
            <w:tcW w:w="4788" w:type="dxa"/>
          </w:tcPr>
          <w:p w14:paraId="1E922C24" w14:textId="41829AE9" w:rsidR="00D744C4" w:rsidRPr="0032628E" w:rsidRDefault="00E21ED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Anti-offit: Enemies, hated, chilling, greed, revile, screed, hang you by your neck until you are dead, blood, ominously</w:t>
            </w:r>
          </w:p>
        </w:tc>
        <w:tc>
          <w:tcPr>
            <w:tcW w:w="4788" w:type="dxa"/>
          </w:tcPr>
          <w:p w14:paraId="775A961B" w14:textId="6B251854" w:rsidR="00A07E2F" w:rsidRPr="0032628E" w:rsidRDefault="00A07E2F" w:rsidP="00A07E2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Autism One: agenda, “what many parents call an epidemic”, rhetoric often undergoes subtle shifts, </w:t>
            </w:r>
          </w:p>
          <w:p w14:paraId="47BC847B" w14:textId="77777777" w:rsidR="00D744C4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60FB0C72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160B969A" w14:textId="2CD40ABF" w:rsidR="00D744C4" w:rsidRPr="0032628E" w:rsidRDefault="00E21EDF" w:rsidP="0085438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Offit: Unsuspecting, bold[ly], </w:t>
            </w:r>
            <w:r w:rsidR="00854382">
              <w:rPr>
                <w:rFonts w:ascii="Garamond" w:hAnsi="Garamond"/>
                <w:sz w:val="20"/>
                <w:szCs w:val="20"/>
              </w:rPr>
              <w:t xml:space="preserve">nasal, forceful delivery, </w:t>
            </w:r>
          </w:p>
        </w:tc>
        <w:tc>
          <w:tcPr>
            <w:tcW w:w="4788" w:type="dxa"/>
          </w:tcPr>
          <w:p w14:paraId="26332DB0" w14:textId="295663B1" w:rsidR="00F5064F" w:rsidRDefault="00A07E2F" w:rsidP="00F5064F">
            <w:pPr>
              <w:rPr>
                <w:rFonts w:ascii="Garamond" w:hAnsi="Garamond"/>
                <w:sz w:val="20"/>
                <w:szCs w:val="20"/>
              </w:rPr>
            </w:pPr>
            <w:r w:rsidRPr="00A07E2F">
              <w:rPr>
                <w:rFonts w:ascii="Garamond" w:hAnsi="Garamond"/>
                <w:sz w:val="20"/>
                <w:szCs w:val="20"/>
              </w:rPr>
              <w:t>pseudo-science has stepped aggressively into the void</w:t>
            </w:r>
          </w:p>
          <w:p w14:paraId="559D3E4D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4A2828C0" w14:textId="77777777" w:rsidTr="00D744C4">
        <w:tc>
          <w:tcPr>
            <w:tcW w:w="4788" w:type="dxa"/>
          </w:tcPr>
          <w:p w14:paraId="7B2EC979" w14:textId="2F55C66E" w:rsidR="00F5064F" w:rsidRPr="0032628E" w:rsidRDefault="00E21ED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Anti-vaxers: legions, doubters, deniers,</w:t>
            </w:r>
          </w:p>
        </w:tc>
        <w:tc>
          <w:tcPr>
            <w:tcW w:w="4788" w:type="dxa"/>
          </w:tcPr>
          <w:p w14:paraId="146C8BF6" w14:textId="7ABAE192" w:rsidR="00F5064F" w:rsidRDefault="005E3DC2" w:rsidP="005E3DC2">
            <w:pPr>
              <w:tabs>
                <w:tab w:val="left" w:pos="1157"/>
              </w:tabs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Parents as ‘frustrated”, “desperate”</w:t>
            </w:r>
          </w:p>
          <w:p w14:paraId="4CF41075" w14:textId="610219F6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52647042" w14:textId="77777777" w:rsidTr="00D744C4">
        <w:tc>
          <w:tcPr>
            <w:tcW w:w="4788" w:type="dxa"/>
          </w:tcPr>
          <w:p w14:paraId="215BC330" w14:textId="39AAE22C" w:rsidR="00F5064F" w:rsidRDefault="00E21ED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Curried favor, trumpeting</w:t>
            </w:r>
          </w:p>
        </w:tc>
        <w:tc>
          <w:tcPr>
            <w:tcW w:w="4788" w:type="dxa"/>
          </w:tcPr>
          <w:p w14:paraId="234219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85BBCBC" w14:textId="3255F2E3" w:rsidR="00F5064F" w:rsidRDefault="005E3DC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 broader, fuzzier target</w:t>
            </w:r>
          </w:p>
        </w:tc>
      </w:tr>
      <w:tr w:rsidR="005E3DC2" w:rsidRPr="0032628E" w14:paraId="2EBF4A9D" w14:textId="77777777" w:rsidTr="00D744C4">
        <w:tc>
          <w:tcPr>
            <w:tcW w:w="4788" w:type="dxa"/>
          </w:tcPr>
          <w:p w14:paraId="413B1B95" w14:textId="367E97EE" w:rsidR="005E3DC2" w:rsidRDefault="00854382" w:rsidP="005E3DC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Science: logic, elegance</w:t>
            </w:r>
          </w:p>
        </w:tc>
        <w:tc>
          <w:tcPr>
            <w:tcW w:w="4788" w:type="dxa"/>
          </w:tcPr>
          <w:p w14:paraId="139DFB53" w14:textId="77777777" w:rsidR="005E3DC2" w:rsidRDefault="005E3DC2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1191F276" w:rsidR="00D744C4" w:rsidRPr="0032628E" w:rsidRDefault="00D744C4" w:rsidP="00F5064F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>Disparaging or honorific language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F5064F">
              <w:rPr>
                <w:rFonts w:ascii="Garamond" w:hAnsi="Garamond"/>
                <w:sz w:val="22"/>
                <w:szCs w:val="22"/>
              </w:rPr>
              <w:t>What disparaging or honorific language do you identify?  Examples of “disparaging” language include despicable, calculating; examples of “honorific” language include wonderful, amazing. List the language, and the specific thing being honored or disparaged.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3E4616FF" w:rsidR="00D744C4" w:rsidRPr="0032628E" w:rsidRDefault="00756DC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is being honored / disparaged?</w:t>
            </w: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5E5B4E5" w:rsidR="00D744C4" w:rsidRPr="0032628E" w:rsidRDefault="00E21ED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Offit: Award-winning, meticulous, calls to account,</w:t>
            </w:r>
            <w:r w:rsidR="00854382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54382" w:rsidRPr="00854382">
              <w:rPr>
                <w:rFonts w:ascii="Garamond" w:hAnsi="Garamond"/>
                <w:sz w:val="22"/>
                <w:szCs w:val="22"/>
              </w:rPr>
              <w:t>quick-witted, funny, mild-mannered</w:t>
            </w:r>
            <w:r w:rsidR="00854382">
              <w:rPr>
                <w:rFonts w:ascii="Garamond" w:hAnsi="Garamond"/>
                <w:sz w:val="22"/>
                <w:szCs w:val="22"/>
              </w:rPr>
              <w:t xml:space="preserve">, assertive, brash, </w:t>
            </w: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45D7ACC5" w:rsidR="00D744C4" w:rsidRPr="0032628E" w:rsidRDefault="008411A5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Offit</w:t>
            </w: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2C070CE7" w:rsidR="00D744C4" w:rsidRPr="0032628E" w:rsidRDefault="00E21ED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Doubters and deniers</w:t>
            </w: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06DF833" w:rsidR="00D744C4" w:rsidRPr="0032628E" w:rsidRDefault="008411A5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Anti-Vaxers</w:t>
            </w: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2122B121" w:rsidR="00D744C4" w:rsidRPr="0032628E" w:rsidRDefault="00E21ED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Mccarthey: </w:t>
            </w:r>
            <w:r w:rsidR="005E3DC2">
              <w:rPr>
                <w:rFonts w:ascii="Garamond" w:hAnsi="Garamond"/>
                <w:sz w:val="22"/>
                <w:szCs w:val="22"/>
              </w:rPr>
              <w:t>“</w:t>
            </w:r>
            <w:r>
              <w:rPr>
                <w:rFonts w:ascii="Garamond" w:hAnsi="Garamond"/>
                <w:sz w:val="22"/>
                <w:szCs w:val="22"/>
              </w:rPr>
              <w:t>actress and former Playboy centerfold whose son has been diagnosed with autism”</w:t>
            </w:r>
            <w:r w:rsidR="005E3DC2">
              <w:rPr>
                <w:rFonts w:ascii="Garamond" w:hAnsi="Garamond"/>
                <w:sz w:val="22"/>
                <w:szCs w:val="22"/>
              </w:rPr>
              <w:t xml:space="preserve">; </w:t>
            </w:r>
            <w:r w:rsidR="005E3DC2" w:rsidRPr="005E3DC2">
              <w:rPr>
                <w:rFonts w:ascii="Garamond" w:hAnsi="Garamond"/>
                <w:sz w:val="22"/>
                <w:szCs w:val="22"/>
              </w:rPr>
              <w:t>“stream of consciousness rants”; celebrity allure</w:t>
            </w:r>
            <w:r w:rsidR="00854382">
              <w:rPr>
                <w:rFonts w:ascii="Garamond" w:hAnsi="Garamond"/>
                <w:sz w:val="22"/>
                <w:szCs w:val="22"/>
              </w:rPr>
              <w:t>; “</w:t>
            </w:r>
            <w:r w:rsidR="00854382" w:rsidRPr="00854382">
              <w:rPr>
                <w:rFonts w:ascii="Garamond" w:hAnsi="Garamond"/>
                <w:sz w:val="22"/>
                <w:szCs w:val="22"/>
              </w:rPr>
              <w:t>most popular pitchman and prettiest face.</w:t>
            </w:r>
            <w:r w:rsidR="00854382">
              <w:rPr>
                <w:rFonts w:ascii="Garamond" w:hAnsi="Garamond"/>
                <w:sz w:val="22"/>
                <w:szCs w:val="22"/>
              </w:rPr>
              <w:t>”</w:t>
            </w:r>
          </w:p>
        </w:tc>
        <w:tc>
          <w:tcPr>
            <w:tcW w:w="4788" w:type="dxa"/>
          </w:tcPr>
          <w:p w14:paraId="18D44896" w14:textId="1ADB76EC" w:rsidR="00D744C4" w:rsidRPr="0032628E" w:rsidRDefault="008411A5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McCarthey</w:t>
            </w: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4651F608" w14:textId="3F2A6702" w:rsidR="00D744C4" w:rsidRPr="0032628E" w:rsidRDefault="0004720E" w:rsidP="00A07E2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</w:t>
            </w:r>
            <w:r w:rsidR="008411A5">
              <w:rPr>
                <w:rFonts w:ascii="Garamond" w:hAnsi="Garamond"/>
                <w:sz w:val="22"/>
                <w:szCs w:val="22"/>
              </w:rPr>
              <w:t>ebacle</w:t>
            </w:r>
            <w:r>
              <w:rPr>
                <w:rFonts w:ascii="Garamond" w:hAnsi="Garamond"/>
                <w:sz w:val="22"/>
                <w:szCs w:val="22"/>
              </w:rPr>
              <w:t>, pandora’s box, panic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5158759C" w14:textId="2D6F1DEA" w:rsidR="00D744C4" w:rsidRPr="0032628E" w:rsidRDefault="008411A5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Thimerosal studies</w:t>
            </w: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C2286C3" w:rsidR="00D744C4" w:rsidRPr="0032628E" w:rsidRDefault="00F5064F" w:rsidP="00F5064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. </w:t>
            </w:r>
            <w:r>
              <w:rPr>
                <w:rFonts w:ascii="Garamond" w:hAnsi="Garamond"/>
                <w:b/>
                <w:sz w:val="22"/>
                <w:szCs w:val="22"/>
              </w:rPr>
              <w:t>Emotional Connection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What other strategies for emotional connection do you identify?  Examples include anecdotes, personal experiences, commonplaces, etc.</w:t>
            </w:r>
          </w:p>
        </w:tc>
      </w:tr>
      <w:tr w:rsidR="00D744C4" w:rsidRPr="0032628E" w14:paraId="4985B1CB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2958F144" w14:textId="77777777" w:rsidR="00D744C4" w:rsidRPr="0032628E" w:rsidRDefault="00D744C4" w:rsidP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542C7B5E" w14:textId="1489BA06" w:rsidR="00D744C4" w:rsidRPr="0032628E" w:rsidRDefault="00F5064F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emotions are being evoked with these strategies?</w:t>
            </w:r>
          </w:p>
        </w:tc>
      </w:tr>
      <w:tr w:rsidR="00D744C4" w:rsidRPr="0032628E" w14:paraId="7F360FDD" w14:textId="77777777" w:rsidTr="00D744C4">
        <w:tc>
          <w:tcPr>
            <w:tcW w:w="478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5FF60146" w:rsidR="00D744C4" w:rsidRPr="0032628E" w:rsidRDefault="00E21EDF" w:rsidP="00D744C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Narrative of Paul Offit’s death-threats</w:t>
            </w:r>
          </w:p>
        </w:tc>
        <w:tc>
          <w:tcPr>
            <w:tcW w:w="4788" w:type="dxa"/>
          </w:tcPr>
          <w:p w14:paraId="4C58A16F" w14:textId="19C05B7C" w:rsidR="00D744C4" w:rsidRPr="0032628E" w:rsidRDefault="00EB1F6B" w:rsidP="00D744C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Measles anecdote  p10</w:t>
            </w:r>
          </w:p>
        </w:tc>
      </w:tr>
      <w:tr w:rsidR="00D744C4" w:rsidRPr="0032628E" w14:paraId="2389F2AF" w14:textId="77777777" w:rsidTr="00D744C4">
        <w:tc>
          <w:tcPr>
            <w:tcW w:w="4788" w:type="dxa"/>
          </w:tcPr>
          <w:p w14:paraId="580B8ABE" w14:textId="75CA70F5" w:rsidR="00D744C4" w:rsidRPr="0032628E" w:rsidRDefault="00A07E2F" w:rsidP="00D744C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Visit to the Autism One conference</w:t>
            </w:r>
          </w:p>
          <w:p w14:paraId="4DD685CC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9D7B6BB" w14:textId="353445D9" w:rsidR="00D744C4" w:rsidRPr="0032628E" w:rsidRDefault="00E77571" w:rsidP="00D744C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Comparison of parents to god p10</w:t>
            </w:r>
          </w:p>
        </w:tc>
      </w:tr>
      <w:tr w:rsidR="00D744C4" w:rsidRPr="0032628E" w14:paraId="7FDD849A" w14:textId="77777777" w:rsidTr="00D744C4">
        <w:tc>
          <w:tcPr>
            <w:tcW w:w="478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4E0FE65B" w:rsidR="00D744C4" w:rsidRPr="0032628E" w:rsidRDefault="00DB41B1" w:rsidP="00D744C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Offit’s biography p 8</w:t>
            </w:r>
            <w:r w:rsidR="001956C5">
              <w:rPr>
                <w:rFonts w:ascii="Garamond" w:hAnsi="Garamond"/>
                <w:sz w:val="22"/>
                <w:szCs w:val="22"/>
              </w:rPr>
              <w:t xml:space="preserve"> (esp. the girl dying)</w:t>
            </w:r>
          </w:p>
        </w:tc>
        <w:tc>
          <w:tcPr>
            <w:tcW w:w="478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D744C4">
        <w:tc>
          <w:tcPr>
            <w:tcW w:w="4788" w:type="dxa"/>
          </w:tcPr>
          <w:p w14:paraId="7035090B" w14:textId="2322F38D" w:rsidR="00D744C4" w:rsidRPr="0032628E" w:rsidRDefault="00680128" w:rsidP="00D744C4">
            <w:pPr>
              <w:rPr>
                <w:rFonts w:ascii="Garamond" w:hAnsi="Garamond"/>
                <w:sz w:val="22"/>
                <w:szCs w:val="22"/>
              </w:rPr>
            </w:pPr>
            <w:r w:rsidRPr="00680128">
              <w:rPr>
                <w:rFonts w:ascii="Garamond" w:hAnsi="Garamond"/>
                <w:sz w:val="22"/>
                <w:szCs w:val="22"/>
              </w:rPr>
              <w:t>Offit, like everyone else, will do anything to protect his children</w:t>
            </w:r>
            <w:r>
              <w:rPr>
                <w:rFonts w:ascii="Garamond" w:hAnsi="Garamond"/>
                <w:sz w:val="22"/>
                <w:szCs w:val="22"/>
              </w:rPr>
              <w:t>. 10</w:t>
            </w: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49B3527F" w:rsidR="00337616" w:rsidRPr="005D5502" w:rsidRDefault="00337616" w:rsidP="005D5502">
      <w:pPr>
        <w:rPr>
          <w:rFonts w:ascii="Garamond" w:hAnsi="Garamond"/>
          <w:sz w:val="22"/>
          <w:szCs w:val="22"/>
        </w:rPr>
      </w:pPr>
    </w:p>
    <w:sectPr w:rsidR="00337616" w:rsidRPr="005D5502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04720E" w:rsidRDefault="0004720E" w:rsidP="00D744C4">
      <w:r>
        <w:separator/>
      </w:r>
    </w:p>
  </w:endnote>
  <w:endnote w:type="continuationSeparator" w:id="0">
    <w:p w14:paraId="3F028763" w14:textId="77777777" w:rsidR="0004720E" w:rsidRDefault="0004720E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06073" w14:textId="51CE36E0" w:rsidR="0004720E" w:rsidRDefault="0004720E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Rhetoric of Science – Fall2014</w:t>
    </w:r>
  </w:p>
  <w:p w14:paraId="7424324E" w14:textId="24E4D5C9" w:rsidR="0004720E" w:rsidRDefault="0004720E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Adapted from Hixenbaugh 2013</w:t>
    </w:r>
    <w:r>
      <w:rPr>
        <w:rFonts w:ascii="Garamond" w:hAnsi="Garamond"/>
      </w:rPr>
      <w:tab/>
    </w:r>
  </w:p>
  <w:p w14:paraId="2BAABD78" w14:textId="72845150" w:rsidR="0004720E" w:rsidRPr="0032628E" w:rsidRDefault="0004720E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04720E" w:rsidRDefault="0004720E" w:rsidP="00D744C4">
      <w:r>
        <w:separator/>
      </w:r>
    </w:p>
  </w:footnote>
  <w:footnote w:type="continuationSeparator" w:id="0">
    <w:p w14:paraId="4C5092C5" w14:textId="77777777" w:rsidR="0004720E" w:rsidRDefault="0004720E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0C6806DD" w:rsidR="0004720E" w:rsidRPr="00965E87" w:rsidRDefault="0004720E" w:rsidP="00C83969">
    <w:pPr>
      <w:pStyle w:val="Header"/>
      <w:tabs>
        <w:tab w:val="left" w:pos="296"/>
      </w:tabs>
      <w:rPr>
        <w:rFonts w:ascii="Garamond" w:hAnsi="Garamond"/>
        <w:sz w:val="20"/>
        <w:szCs w:val="20"/>
      </w:rPr>
    </w:pPr>
    <w:r w:rsidRPr="00965E87">
      <w:rPr>
        <w:rFonts w:ascii="Garamond" w:hAnsi="Garamond"/>
        <w:sz w:val="20"/>
        <w:szCs w:val="20"/>
      </w:rPr>
      <w:t>GRAPHIC ORGANIZER: PATHOS</w:t>
    </w:r>
    <w:r w:rsidRPr="00965E87">
      <w:rPr>
        <w:rFonts w:ascii="Garamond" w:hAnsi="Garamond"/>
        <w:sz w:val="20"/>
        <w:szCs w:val="20"/>
      </w:rPr>
      <w:tab/>
    </w:r>
    <w:r w:rsidRPr="00965E87">
      <w:rPr>
        <w:rFonts w:ascii="Garamond" w:hAnsi="Garamond"/>
        <w:sz w:val="20"/>
        <w:szCs w:val="20"/>
      </w:rPr>
      <w:tab/>
    </w:r>
    <w:r w:rsidRPr="00965E87">
      <w:rPr>
        <w:rStyle w:val="PageNumber"/>
        <w:rFonts w:ascii="Garamond" w:hAnsi="Garamond"/>
        <w:sz w:val="20"/>
        <w:szCs w:val="20"/>
      </w:rPr>
      <w:fldChar w:fldCharType="begin"/>
    </w:r>
    <w:r w:rsidRPr="00965E87">
      <w:rPr>
        <w:rStyle w:val="PageNumber"/>
        <w:rFonts w:ascii="Garamond" w:hAnsi="Garamond"/>
        <w:sz w:val="20"/>
        <w:szCs w:val="20"/>
      </w:rPr>
      <w:instrText xml:space="preserve"> PAGE </w:instrText>
    </w:r>
    <w:r w:rsidRPr="00965E87">
      <w:rPr>
        <w:rStyle w:val="PageNumber"/>
        <w:rFonts w:ascii="Garamond" w:hAnsi="Garamond"/>
        <w:sz w:val="20"/>
        <w:szCs w:val="20"/>
      </w:rPr>
      <w:fldChar w:fldCharType="separate"/>
    </w:r>
    <w:r w:rsidR="00A214BE">
      <w:rPr>
        <w:rStyle w:val="PageNumber"/>
        <w:rFonts w:ascii="Garamond" w:hAnsi="Garamond"/>
        <w:noProof/>
        <w:sz w:val="20"/>
        <w:szCs w:val="20"/>
      </w:rPr>
      <w:t>1</w:t>
    </w:r>
    <w:r w:rsidRPr="00965E87">
      <w:rPr>
        <w:rStyle w:val="PageNumber"/>
        <w:rFonts w:ascii="Garamond" w:hAnsi="Garamond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04720E"/>
    <w:rsid w:val="00150E25"/>
    <w:rsid w:val="001956C5"/>
    <w:rsid w:val="002D3AD9"/>
    <w:rsid w:val="0032628E"/>
    <w:rsid w:val="00337616"/>
    <w:rsid w:val="003D1036"/>
    <w:rsid w:val="0040751B"/>
    <w:rsid w:val="004D3620"/>
    <w:rsid w:val="004F44C3"/>
    <w:rsid w:val="005B5150"/>
    <w:rsid w:val="005D5502"/>
    <w:rsid w:val="005E3DC2"/>
    <w:rsid w:val="005E7A85"/>
    <w:rsid w:val="00680128"/>
    <w:rsid w:val="00756DC3"/>
    <w:rsid w:val="007C4698"/>
    <w:rsid w:val="008229AB"/>
    <w:rsid w:val="008411A5"/>
    <w:rsid w:val="00854382"/>
    <w:rsid w:val="00953D69"/>
    <w:rsid w:val="00965E87"/>
    <w:rsid w:val="009A2546"/>
    <w:rsid w:val="00A07E2F"/>
    <w:rsid w:val="00A10567"/>
    <w:rsid w:val="00A214BE"/>
    <w:rsid w:val="00A36DF5"/>
    <w:rsid w:val="00BC54D0"/>
    <w:rsid w:val="00C516AF"/>
    <w:rsid w:val="00C568A3"/>
    <w:rsid w:val="00C83969"/>
    <w:rsid w:val="00C938F2"/>
    <w:rsid w:val="00CA23E3"/>
    <w:rsid w:val="00D744C4"/>
    <w:rsid w:val="00DB41B1"/>
    <w:rsid w:val="00DC19A3"/>
    <w:rsid w:val="00E21EDF"/>
    <w:rsid w:val="00E77571"/>
    <w:rsid w:val="00E84A6A"/>
    <w:rsid w:val="00EA2F3F"/>
    <w:rsid w:val="00EA59E0"/>
    <w:rsid w:val="00EB1F6B"/>
    <w:rsid w:val="00F10EE4"/>
    <w:rsid w:val="00F5064F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3</TotalTime>
  <Pages>1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12</cp:revision>
  <dcterms:created xsi:type="dcterms:W3CDTF">2014-08-19T14:35:00Z</dcterms:created>
  <dcterms:modified xsi:type="dcterms:W3CDTF">2014-08-20T12:22:00Z</dcterms:modified>
</cp:coreProperties>
</file>