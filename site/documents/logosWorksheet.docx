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1AED66E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C142C3">
        <w:rPr>
          <w:rFonts w:ascii="Garamond" w:hAnsi="Garamond"/>
          <w:b/>
          <w:sz w:val="28"/>
          <w:szCs w:val="28"/>
        </w:rPr>
        <w:t>Science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07AC1008" w:rsidR="00D744C4" w:rsidRPr="0032628E" w:rsidRDefault="00D744C4" w:rsidP="00C142C3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 xml:space="preserve">Identifying Science: </w:t>
            </w:r>
            <w:r w:rsidR="006722E4" w:rsidRPr="00C142C3">
              <w:rPr>
                <w:rFonts w:ascii="Garamond" w:hAnsi="Garamond"/>
                <w:sz w:val="22"/>
                <w:szCs w:val="22"/>
              </w:rPr>
              <w:t xml:space="preserve">What </w:t>
            </w:r>
            <w:r w:rsidR="00C142C3" w:rsidRPr="00C142C3">
              <w:rPr>
                <w:rFonts w:ascii="Garamond" w:hAnsi="Garamond"/>
                <w:sz w:val="22"/>
                <w:szCs w:val="22"/>
              </w:rPr>
              <w:t>specific scientific studies are referenced in this article? List them here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.</w:t>
            </w:r>
          </w:p>
        </w:tc>
      </w:tr>
      <w:tr w:rsidR="00D744C4" w:rsidRPr="0032628E" w14:paraId="1A194C28" w14:textId="77777777" w:rsidTr="006722E4">
        <w:trPr>
          <w:trHeight w:val="359"/>
        </w:trPr>
        <w:tc>
          <w:tcPr>
            <w:tcW w:w="4788" w:type="dxa"/>
          </w:tcPr>
          <w:p w14:paraId="1E922C24" w14:textId="54C66EC1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0FB0C72" w14:textId="4FB7D921" w:rsidR="00D744C4" w:rsidRPr="0032628E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5B119D01" w14:textId="77777777" w:rsidR="00D744C4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160B969A" w14:textId="77777777" w:rsidR="006722E4" w:rsidRPr="0032628E" w:rsidRDefault="006722E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559D3E4D" w14:textId="5C521A43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722E4" w:rsidRPr="0032628E" w14:paraId="69682B4D" w14:textId="77777777" w:rsidTr="00D744C4">
        <w:tc>
          <w:tcPr>
            <w:tcW w:w="4788" w:type="dxa"/>
          </w:tcPr>
          <w:p w14:paraId="4DC11D48" w14:textId="77777777" w:rsidR="006722E4" w:rsidRDefault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3EE2F9AB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490FDDF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7A904C7A" w:rsidR="00D744C4" w:rsidRPr="00E25681" w:rsidRDefault="00D744C4" w:rsidP="00C142C3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Analyzing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References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: </w:t>
            </w:r>
            <w:r w:rsidR="00C142C3">
              <w:rPr>
                <w:rFonts w:ascii="Garamond" w:hAnsi="Garamond"/>
                <w:sz w:val="22"/>
                <w:szCs w:val="22"/>
              </w:rPr>
              <w:t>For each study, how is the research referenced? Is a thorough description of the study provided? Is context for the study given? Is the author/publication/etc. cited by name? Are any qualification</w:t>
            </w:r>
            <w:r w:rsidR="001B2BBA">
              <w:rPr>
                <w:rFonts w:ascii="Garamond" w:hAnsi="Garamond"/>
                <w:sz w:val="22"/>
                <w:szCs w:val="22"/>
              </w:rPr>
              <w:t>S</w:t>
            </w:r>
            <w:bookmarkStart w:id="0" w:name="_GoBack"/>
            <w:bookmarkEnd w:id="0"/>
            <w:r w:rsidR="00C142C3">
              <w:rPr>
                <w:rFonts w:ascii="Garamond" w:hAnsi="Garamond"/>
                <w:sz w:val="22"/>
                <w:szCs w:val="22"/>
              </w:rPr>
              <w:t xml:space="preserve"> put on the description?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0363A9F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88E9035" w:rsidR="00D744C4" w:rsidRPr="0032628E" w:rsidRDefault="00D744C4" w:rsidP="00BE392D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3.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>Analyzing logic: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How </w:t>
            </w:r>
            <w:r w:rsidR="003067AF">
              <w:rPr>
                <w:rFonts w:ascii="Garamond" w:hAnsi="Garamond"/>
                <w:sz w:val="22"/>
                <w:szCs w:val="22"/>
              </w:rPr>
              <w:t>is the 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used to promote an argument? For each </w:t>
            </w:r>
            <w:r w:rsidR="003067AF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, identify any unspoken premises and any claims related to the </w:t>
            </w:r>
            <w:r w:rsidR="00BE392D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D744C4" w:rsidRPr="0032628E" w14:paraId="4985B1CB" w14:textId="77777777" w:rsidTr="00E25681">
        <w:tc>
          <w:tcPr>
            <w:tcW w:w="2718" w:type="dxa"/>
            <w:shd w:val="clear" w:color="auto" w:fill="D9D9D9" w:themeFill="background1" w:themeFillShade="D9"/>
          </w:tcPr>
          <w:p w14:paraId="2958F144" w14:textId="1E196F40" w:rsidR="00D744C4" w:rsidRPr="0032628E" w:rsidRDefault="00BE392D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study</w:t>
            </w:r>
          </w:p>
        </w:tc>
        <w:tc>
          <w:tcPr>
            <w:tcW w:w="6858" w:type="dxa"/>
            <w:shd w:val="clear" w:color="auto" w:fill="D9D9D9" w:themeFill="background1" w:themeFillShade="D9"/>
          </w:tcPr>
          <w:p w14:paraId="542C7B5E" w14:textId="3C70F607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Premises and Claims</w:t>
            </w:r>
          </w:p>
        </w:tc>
      </w:tr>
      <w:tr w:rsidR="00D744C4" w:rsidRPr="0032628E" w14:paraId="7F360FDD" w14:textId="77777777" w:rsidTr="00E25681">
        <w:tc>
          <w:tcPr>
            <w:tcW w:w="271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49B50B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E25681">
        <w:tc>
          <w:tcPr>
            <w:tcW w:w="271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5757FE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E25681">
        <w:tc>
          <w:tcPr>
            <w:tcW w:w="271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7B9D7C7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E25681">
        <w:tc>
          <w:tcPr>
            <w:tcW w:w="2718" w:type="dxa"/>
          </w:tcPr>
          <w:p w14:paraId="7035090B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F97D2F8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7B6CC3D4" w:rsidR="00337616" w:rsidRPr="00AE7E69" w:rsidRDefault="00337616" w:rsidP="00AE7E69">
      <w:pPr>
        <w:rPr>
          <w:rFonts w:ascii="Garamond" w:hAnsi="Garamond"/>
          <w:sz w:val="22"/>
          <w:szCs w:val="22"/>
        </w:rPr>
      </w:pPr>
    </w:p>
    <w:sectPr w:rsidR="00337616" w:rsidRPr="00AE7E69" w:rsidSect="00CA23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A10567" w:rsidRDefault="00A10567" w:rsidP="00D744C4">
      <w:r>
        <w:separator/>
      </w:r>
    </w:p>
  </w:endnote>
  <w:endnote w:type="continuationSeparator" w:id="0">
    <w:p w14:paraId="3F028763" w14:textId="77777777" w:rsidR="00A10567" w:rsidRDefault="00A10567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324E" w14:textId="0A25108C" w:rsidR="00A10567" w:rsidRDefault="00F61AA2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Rhetoric of Science – Fall2014</w:t>
    </w:r>
    <w:r w:rsidR="00A10567">
      <w:rPr>
        <w:rFonts w:ascii="Garamond" w:hAnsi="Garamond"/>
      </w:rPr>
      <w:tab/>
    </w:r>
  </w:p>
  <w:p w14:paraId="2BAABD78" w14:textId="1117EC24" w:rsidR="00A10567" w:rsidRPr="0032628E" w:rsidRDefault="00F61AA2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Adapted from Hixenbaugh 2013</w:t>
    </w:r>
    <w:r w:rsidR="00A10567">
      <w:rPr>
        <w:rFonts w:ascii="Garamond" w:hAnsi="Garamond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A10567" w:rsidRDefault="00A10567" w:rsidP="00D744C4">
      <w:r>
        <w:separator/>
      </w:r>
    </w:p>
  </w:footnote>
  <w:footnote w:type="continuationSeparator" w:id="0">
    <w:p w14:paraId="4C5092C5" w14:textId="77777777" w:rsidR="00A10567" w:rsidRDefault="00A10567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66CB8951" w:rsidR="00A10567" w:rsidRPr="00574D3A" w:rsidRDefault="00574D3A" w:rsidP="00574D3A">
    <w:pPr>
      <w:pStyle w:val="Header"/>
      <w:tabs>
        <w:tab w:val="left" w:pos="242"/>
        <w:tab w:val="right" w:pos="9360"/>
      </w:tabs>
      <w:rPr>
        <w:rFonts w:ascii="Garamond" w:hAnsi="Garamond"/>
        <w:sz w:val="20"/>
        <w:szCs w:val="20"/>
      </w:rPr>
    </w:pPr>
    <w:r w:rsidRPr="00574D3A">
      <w:rPr>
        <w:rStyle w:val="PageNumber"/>
        <w:rFonts w:ascii="Garamond" w:hAnsi="Garamond"/>
      </w:rPr>
      <w:tab/>
      <w:t>GRAPHIC ORGANIZER: SCIENCE</w:t>
    </w:r>
    <w:r w:rsidRPr="00574D3A">
      <w:rPr>
        <w:rStyle w:val="PageNumber"/>
        <w:rFonts w:ascii="Garamond" w:hAnsi="Garamond"/>
      </w:rPr>
      <w:tab/>
    </w:r>
    <w:r w:rsidRPr="00574D3A">
      <w:rPr>
        <w:rStyle w:val="PageNumber"/>
        <w:rFonts w:ascii="Garamond" w:hAnsi="Garamond"/>
      </w:rPr>
      <w:tab/>
    </w:r>
    <w:r w:rsidRPr="00574D3A">
      <w:rPr>
        <w:rStyle w:val="PageNumber"/>
        <w:rFonts w:ascii="Garamond" w:hAnsi="Garamond"/>
      </w:rPr>
      <w:tab/>
    </w:r>
    <w:r w:rsidRPr="00574D3A">
      <w:rPr>
        <w:rStyle w:val="PageNumber"/>
        <w:rFonts w:ascii="Garamond" w:hAnsi="Garamond"/>
      </w:rPr>
      <w:fldChar w:fldCharType="begin"/>
    </w:r>
    <w:r w:rsidRPr="00574D3A">
      <w:rPr>
        <w:rStyle w:val="PageNumber"/>
        <w:rFonts w:ascii="Garamond" w:hAnsi="Garamond"/>
      </w:rPr>
      <w:instrText xml:space="preserve"> PAGE </w:instrText>
    </w:r>
    <w:r w:rsidRPr="00574D3A">
      <w:rPr>
        <w:rStyle w:val="PageNumber"/>
        <w:rFonts w:ascii="Garamond" w:hAnsi="Garamond"/>
      </w:rPr>
      <w:fldChar w:fldCharType="separate"/>
    </w:r>
    <w:r w:rsidR="001B2BBA">
      <w:rPr>
        <w:rStyle w:val="PageNumber"/>
        <w:rFonts w:ascii="Garamond" w:hAnsi="Garamond"/>
        <w:noProof/>
      </w:rPr>
      <w:t>1</w:t>
    </w:r>
    <w:r w:rsidRPr="00574D3A">
      <w:rPr>
        <w:rStyle w:val="PageNumber"/>
        <w:rFonts w:ascii="Garamond" w:hAnsi="Garamond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CF"/>
    <w:multiLevelType w:val="hybridMultilevel"/>
    <w:tmpl w:val="B55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E6F0E"/>
    <w:multiLevelType w:val="multilevel"/>
    <w:tmpl w:val="7B3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186F96"/>
    <w:rsid w:val="001B2BBA"/>
    <w:rsid w:val="0026286B"/>
    <w:rsid w:val="00265041"/>
    <w:rsid w:val="002D3AD9"/>
    <w:rsid w:val="003067AF"/>
    <w:rsid w:val="0032628E"/>
    <w:rsid w:val="00337616"/>
    <w:rsid w:val="003D1036"/>
    <w:rsid w:val="004D3620"/>
    <w:rsid w:val="004F44C3"/>
    <w:rsid w:val="00574D3A"/>
    <w:rsid w:val="006722E4"/>
    <w:rsid w:val="00953D69"/>
    <w:rsid w:val="009A076C"/>
    <w:rsid w:val="00A10567"/>
    <w:rsid w:val="00AE7E69"/>
    <w:rsid w:val="00BC54D0"/>
    <w:rsid w:val="00BE392D"/>
    <w:rsid w:val="00C142C3"/>
    <w:rsid w:val="00C516AF"/>
    <w:rsid w:val="00C568A3"/>
    <w:rsid w:val="00C938F2"/>
    <w:rsid w:val="00CA23E3"/>
    <w:rsid w:val="00D73F10"/>
    <w:rsid w:val="00D744C4"/>
    <w:rsid w:val="00DC19A3"/>
    <w:rsid w:val="00E25681"/>
    <w:rsid w:val="00E84A6A"/>
    <w:rsid w:val="00EA59E0"/>
    <w:rsid w:val="00F10EE4"/>
    <w:rsid w:val="00F57691"/>
    <w:rsid w:val="00F61AA2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5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5039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5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14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1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234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6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784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8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02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533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51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26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6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5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67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562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964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86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6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48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8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894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5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9</cp:revision>
  <cp:lastPrinted>2014-03-04T16:24:00Z</cp:lastPrinted>
  <dcterms:created xsi:type="dcterms:W3CDTF">2014-05-21T15:52:00Z</dcterms:created>
  <dcterms:modified xsi:type="dcterms:W3CDTF">2014-08-06T17:02:00Z</dcterms:modified>
</cp:coreProperties>
</file>