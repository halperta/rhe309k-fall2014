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32D63" w14:textId="51AED66E" w:rsidR="00D744C4" w:rsidRDefault="00D744C4">
      <w:pPr>
        <w:rPr>
          <w:rFonts w:ascii="Garamond" w:hAnsi="Garamond"/>
          <w:b/>
          <w:sz w:val="28"/>
          <w:szCs w:val="28"/>
        </w:rPr>
      </w:pPr>
      <w:r w:rsidRPr="0032628E">
        <w:rPr>
          <w:rFonts w:ascii="Garamond" w:hAnsi="Garamond"/>
          <w:sz w:val="28"/>
          <w:szCs w:val="28"/>
        </w:rPr>
        <w:t>Graphic Organizer:</w:t>
      </w:r>
      <w:r w:rsidRPr="0032628E">
        <w:rPr>
          <w:rFonts w:ascii="Garamond" w:hAnsi="Garamond"/>
          <w:b/>
          <w:sz w:val="28"/>
          <w:szCs w:val="28"/>
        </w:rPr>
        <w:t xml:space="preserve"> Analyzing Appeals to </w:t>
      </w:r>
      <w:r w:rsidR="00C142C3">
        <w:rPr>
          <w:rFonts w:ascii="Garamond" w:hAnsi="Garamond"/>
          <w:b/>
          <w:sz w:val="28"/>
          <w:szCs w:val="28"/>
        </w:rPr>
        <w:t>Science</w:t>
      </w:r>
    </w:p>
    <w:p w14:paraId="49F10A3A" w14:textId="398EC36B" w:rsidR="00D744C4" w:rsidRPr="0032628E" w:rsidRDefault="00D744C4">
      <w:pPr>
        <w:rPr>
          <w:rFonts w:ascii="Garamond" w:hAnsi="Garamond"/>
          <w:sz w:val="22"/>
          <w:szCs w:val="22"/>
        </w:rPr>
      </w:pPr>
    </w:p>
    <w:p w14:paraId="3F22360D" w14:textId="77777777" w:rsidR="004D3620" w:rsidRPr="0032628E" w:rsidRDefault="004D3620">
      <w:pPr>
        <w:rPr>
          <w:rFonts w:ascii="Garamond" w:hAnsi="Garamond"/>
          <w:sz w:val="20"/>
          <w:szCs w:val="20"/>
        </w:rPr>
      </w:pPr>
      <w:r w:rsidRPr="0032628E">
        <w:rPr>
          <w:rFonts w:ascii="Garamond" w:hAnsi="Garamond"/>
          <w:sz w:val="20"/>
          <w:szCs w:val="20"/>
        </w:rPr>
        <w:t>As you read, collect your thoughts in the table below. You may not need every box. Or you may need more.</w:t>
      </w:r>
    </w:p>
    <w:p w14:paraId="1E80688A" w14:textId="77777777" w:rsidR="004D3620" w:rsidRPr="0032628E" w:rsidRDefault="004D3620">
      <w:pPr>
        <w:rPr>
          <w:rFonts w:ascii="Garamond" w:hAnsi="Garamon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744C4" w:rsidRPr="0032628E" w14:paraId="47575CE3" w14:textId="77777777" w:rsidTr="00D744C4">
        <w:tc>
          <w:tcPr>
            <w:tcW w:w="9576" w:type="dxa"/>
            <w:gridSpan w:val="2"/>
            <w:shd w:val="clear" w:color="auto" w:fill="D9D9D9" w:themeFill="background1" w:themeFillShade="D9"/>
          </w:tcPr>
          <w:p w14:paraId="3F374B7A" w14:textId="07AC1008" w:rsidR="00D744C4" w:rsidRPr="0032628E" w:rsidRDefault="00D744C4" w:rsidP="00C142C3">
            <w:pPr>
              <w:rPr>
                <w:rFonts w:ascii="Garamond" w:hAnsi="Garamond"/>
                <w:b/>
                <w:sz w:val="22"/>
                <w:szCs w:val="22"/>
              </w:rPr>
            </w:pPr>
            <w:r w:rsidRPr="0032628E">
              <w:rPr>
                <w:rFonts w:ascii="Garamond" w:hAnsi="Garamond"/>
                <w:b/>
                <w:sz w:val="22"/>
                <w:szCs w:val="22"/>
              </w:rPr>
              <w:t xml:space="preserve">1. </w:t>
            </w:r>
            <w:r w:rsidR="00C142C3">
              <w:rPr>
                <w:rFonts w:ascii="Garamond" w:hAnsi="Garamond"/>
                <w:b/>
                <w:sz w:val="22"/>
                <w:szCs w:val="22"/>
              </w:rPr>
              <w:t xml:space="preserve">Identifying Science: </w:t>
            </w:r>
            <w:r w:rsidR="006722E4" w:rsidRPr="00C142C3">
              <w:rPr>
                <w:rFonts w:ascii="Garamond" w:hAnsi="Garamond"/>
                <w:sz w:val="22"/>
                <w:szCs w:val="22"/>
              </w:rPr>
              <w:t xml:space="preserve">What </w:t>
            </w:r>
            <w:r w:rsidR="00C142C3" w:rsidRPr="00C142C3">
              <w:rPr>
                <w:rFonts w:ascii="Garamond" w:hAnsi="Garamond"/>
                <w:sz w:val="22"/>
                <w:szCs w:val="22"/>
              </w:rPr>
              <w:t>specific scientific studies are referenced in this article? List them here</w:t>
            </w:r>
            <w:r w:rsidR="00C142C3">
              <w:rPr>
                <w:rFonts w:ascii="Garamond" w:hAnsi="Garamond"/>
                <w:b/>
                <w:sz w:val="22"/>
                <w:szCs w:val="22"/>
              </w:rPr>
              <w:t>.</w:t>
            </w:r>
          </w:p>
        </w:tc>
      </w:tr>
      <w:tr w:rsidR="00D744C4" w:rsidRPr="0032628E" w14:paraId="1A194C28" w14:textId="77777777" w:rsidTr="006722E4">
        <w:trPr>
          <w:trHeight w:val="359"/>
        </w:trPr>
        <w:tc>
          <w:tcPr>
            <w:tcW w:w="4788" w:type="dxa"/>
          </w:tcPr>
          <w:p w14:paraId="1E922C24" w14:textId="54C66EC1" w:rsidR="00D744C4" w:rsidRPr="0032628E" w:rsidRDefault="00D744C4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788" w:type="dxa"/>
          </w:tcPr>
          <w:p w14:paraId="60FB0C72" w14:textId="4FB7D921" w:rsidR="00D744C4" w:rsidRPr="0032628E" w:rsidRDefault="00D744C4" w:rsidP="006722E4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D744C4" w:rsidRPr="0032628E" w14:paraId="0C6BFE32" w14:textId="77777777" w:rsidTr="00D744C4">
        <w:tc>
          <w:tcPr>
            <w:tcW w:w="4788" w:type="dxa"/>
          </w:tcPr>
          <w:p w14:paraId="5B119D01" w14:textId="77777777" w:rsidR="00D744C4" w:rsidRDefault="00D744C4" w:rsidP="006722E4">
            <w:pPr>
              <w:rPr>
                <w:rFonts w:ascii="Garamond" w:hAnsi="Garamond"/>
                <w:sz w:val="20"/>
                <w:szCs w:val="20"/>
              </w:rPr>
            </w:pPr>
          </w:p>
          <w:p w14:paraId="160B969A" w14:textId="77777777" w:rsidR="006722E4" w:rsidRPr="0032628E" w:rsidRDefault="006722E4" w:rsidP="006722E4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788" w:type="dxa"/>
          </w:tcPr>
          <w:p w14:paraId="559D3E4D" w14:textId="5C521A43" w:rsidR="00D744C4" w:rsidRPr="0032628E" w:rsidRDefault="00D744C4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6722E4" w:rsidRPr="0032628E" w14:paraId="69682B4D" w14:textId="77777777" w:rsidTr="00D744C4">
        <w:tc>
          <w:tcPr>
            <w:tcW w:w="4788" w:type="dxa"/>
          </w:tcPr>
          <w:p w14:paraId="4DC11D48" w14:textId="77777777" w:rsidR="006722E4" w:rsidRDefault="006722E4">
            <w:pPr>
              <w:rPr>
                <w:rFonts w:ascii="Garamond" w:hAnsi="Garamond"/>
                <w:sz w:val="20"/>
                <w:szCs w:val="20"/>
              </w:rPr>
            </w:pPr>
          </w:p>
          <w:p w14:paraId="3EE2F9AB" w14:textId="77777777" w:rsidR="006722E4" w:rsidRPr="0032628E" w:rsidRDefault="006722E4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788" w:type="dxa"/>
          </w:tcPr>
          <w:p w14:paraId="2490FDDF" w14:textId="77777777" w:rsidR="006722E4" w:rsidRPr="0032628E" w:rsidRDefault="006722E4">
            <w:pPr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26037F0F" w14:textId="77777777" w:rsidR="00D744C4" w:rsidRPr="0032628E" w:rsidRDefault="00D744C4">
      <w:pPr>
        <w:rPr>
          <w:rFonts w:ascii="Garamond" w:hAnsi="Garamon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744C4" w:rsidRPr="0032628E" w14:paraId="5A7883D0" w14:textId="77777777" w:rsidTr="00D744C4">
        <w:tc>
          <w:tcPr>
            <w:tcW w:w="9576" w:type="dxa"/>
            <w:gridSpan w:val="2"/>
            <w:shd w:val="clear" w:color="auto" w:fill="D9D9D9" w:themeFill="background1" w:themeFillShade="D9"/>
          </w:tcPr>
          <w:p w14:paraId="6F2E3372" w14:textId="0967787A" w:rsidR="00D744C4" w:rsidRPr="00E25681" w:rsidRDefault="00D744C4" w:rsidP="00C142C3">
            <w:pPr>
              <w:rPr>
                <w:rFonts w:ascii="Garamond" w:hAnsi="Garamond"/>
                <w:sz w:val="22"/>
                <w:szCs w:val="22"/>
              </w:rPr>
            </w:pPr>
            <w:r w:rsidRPr="0032628E">
              <w:rPr>
                <w:rFonts w:ascii="Garamond" w:hAnsi="Garamond"/>
                <w:b/>
                <w:sz w:val="22"/>
                <w:szCs w:val="22"/>
              </w:rPr>
              <w:t xml:space="preserve">2. </w:t>
            </w:r>
            <w:r w:rsidR="00E25681">
              <w:rPr>
                <w:rFonts w:ascii="Garamond" w:hAnsi="Garamond"/>
                <w:b/>
                <w:sz w:val="22"/>
                <w:szCs w:val="22"/>
              </w:rPr>
              <w:t xml:space="preserve">Analyzing </w:t>
            </w:r>
            <w:r w:rsidR="00C142C3">
              <w:rPr>
                <w:rFonts w:ascii="Garamond" w:hAnsi="Garamond"/>
                <w:b/>
                <w:sz w:val="22"/>
                <w:szCs w:val="22"/>
              </w:rPr>
              <w:t>References</w:t>
            </w:r>
            <w:r w:rsidR="00E25681">
              <w:rPr>
                <w:rFonts w:ascii="Garamond" w:hAnsi="Garamond"/>
                <w:b/>
                <w:sz w:val="22"/>
                <w:szCs w:val="22"/>
              </w:rPr>
              <w:t xml:space="preserve">: </w:t>
            </w:r>
            <w:r w:rsidR="00C142C3">
              <w:rPr>
                <w:rFonts w:ascii="Garamond" w:hAnsi="Garamond"/>
                <w:sz w:val="22"/>
                <w:szCs w:val="22"/>
              </w:rPr>
              <w:t>For each study, how is the research referenced? Is a thorough description of the study provided? Is context for the study given? Is the author/publication/etc. cited by name? Are any qualification put on the description?</w:t>
            </w:r>
          </w:p>
        </w:tc>
      </w:tr>
      <w:tr w:rsidR="00D744C4" w:rsidRPr="0032628E" w14:paraId="0F720793" w14:textId="77777777" w:rsidTr="00D744C4">
        <w:tc>
          <w:tcPr>
            <w:tcW w:w="4788" w:type="dxa"/>
            <w:shd w:val="clear" w:color="auto" w:fill="D9D9D9" w:themeFill="background1" w:themeFillShade="D9"/>
          </w:tcPr>
          <w:p w14:paraId="5C65B5E0" w14:textId="77777777" w:rsidR="00D744C4" w:rsidRPr="0032628E" w:rsidRDefault="00D744C4">
            <w:pPr>
              <w:rPr>
                <w:rFonts w:ascii="Garamond" w:hAnsi="Garamond"/>
                <w:sz w:val="20"/>
                <w:szCs w:val="20"/>
              </w:rPr>
            </w:pPr>
            <w:r w:rsidRPr="0032628E">
              <w:rPr>
                <w:rFonts w:ascii="Garamond" w:hAnsi="Garamond"/>
                <w:sz w:val="20"/>
                <w:szCs w:val="20"/>
              </w:rPr>
              <w:t>Specific examples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44FF411E" w14:textId="0363A9F7" w:rsidR="00D744C4" w:rsidRPr="0032628E" w:rsidRDefault="00D744C4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D744C4" w:rsidRPr="0032628E" w14:paraId="0DE532D3" w14:textId="77777777" w:rsidTr="00D744C4">
        <w:tc>
          <w:tcPr>
            <w:tcW w:w="4788" w:type="dxa"/>
          </w:tcPr>
          <w:p w14:paraId="2499468E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2734793F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231C408D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44206C52" w14:textId="77777777" w:rsidTr="00D744C4">
        <w:tc>
          <w:tcPr>
            <w:tcW w:w="4788" w:type="dxa"/>
          </w:tcPr>
          <w:p w14:paraId="2CDB74B6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7A193C76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35316C9C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22F15A77" w14:textId="77777777" w:rsidTr="00D744C4">
        <w:tc>
          <w:tcPr>
            <w:tcW w:w="4788" w:type="dxa"/>
          </w:tcPr>
          <w:p w14:paraId="2AE862DA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30250F9A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18D44896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49A4C04E" w14:textId="77777777" w:rsidTr="00D744C4">
        <w:tc>
          <w:tcPr>
            <w:tcW w:w="4788" w:type="dxa"/>
          </w:tcPr>
          <w:p w14:paraId="20285502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4651F608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8" w:type="dxa"/>
          </w:tcPr>
          <w:p w14:paraId="5158759C" w14:textId="77777777" w:rsidR="00D744C4" w:rsidRPr="0032628E" w:rsidRDefault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507259FC" w14:textId="77777777" w:rsidR="00D744C4" w:rsidRPr="0032628E" w:rsidRDefault="00D744C4">
      <w:pPr>
        <w:rPr>
          <w:rFonts w:ascii="Garamond" w:hAnsi="Garamond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D744C4" w:rsidRPr="0032628E" w14:paraId="7CF04A22" w14:textId="77777777" w:rsidTr="00D744C4">
        <w:tc>
          <w:tcPr>
            <w:tcW w:w="9576" w:type="dxa"/>
            <w:gridSpan w:val="2"/>
            <w:shd w:val="clear" w:color="auto" w:fill="D9D9D9" w:themeFill="background1" w:themeFillShade="D9"/>
          </w:tcPr>
          <w:p w14:paraId="4DF2F6BB" w14:textId="388E9035" w:rsidR="00D744C4" w:rsidRPr="0032628E" w:rsidRDefault="00D744C4" w:rsidP="00BE392D">
            <w:pPr>
              <w:rPr>
                <w:rFonts w:ascii="Garamond" w:hAnsi="Garamond"/>
                <w:sz w:val="22"/>
                <w:szCs w:val="22"/>
              </w:rPr>
            </w:pPr>
            <w:r w:rsidRPr="0032628E">
              <w:rPr>
                <w:rFonts w:ascii="Garamond" w:hAnsi="Garamond"/>
                <w:b/>
                <w:sz w:val="22"/>
                <w:szCs w:val="22"/>
              </w:rPr>
              <w:t xml:space="preserve">3. </w:t>
            </w:r>
            <w:r w:rsidR="00E25681">
              <w:rPr>
                <w:rFonts w:ascii="Garamond" w:hAnsi="Garamond"/>
                <w:b/>
                <w:sz w:val="22"/>
                <w:szCs w:val="22"/>
              </w:rPr>
              <w:t>Analyzing logic:</w:t>
            </w:r>
            <w:r w:rsidR="00E25681">
              <w:rPr>
                <w:rFonts w:ascii="Garamond" w:hAnsi="Garamond"/>
                <w:sz w:val="22"/>
                <w:szCs w:val="22"/>
              </w:rPr>
              <w:t xml:space="preserve"> How </w:t>
            </w:r>
            <w:r w:rsidR="003067AF">
              <w:rPr>
                <w:rFonts w:ascii="Garamond" w:hAnsi="Garamond"/>
                <w:sz w:val="22"/>
                <w:szCs w:val="22"/>
              </w:rPr>
              <w:t>is the study</w:t>
            </w:r>
            <w:r w:rsidR="00E25681">
              <w:rPr>
                <w:rFonts w:ascii="Garamond" w:hAnsi="Garamond"/>
                <w:sz w:val="22"/>
                <w:szCs w:val="22"/>
              </w:rPr>
              <w:t xml:space="preserve"> used to promote an argument? For each </w:t>
            </w:r>
            <w:r w:rsidR="003067AF">
              <w:rPr>
                <w:rFonts w:ascii="Garamond" w:hAnsi="Garamond"/>
                <w:sz w:val="22"/>
                <w:szCs w:val="22"/>
              </w:rPr>
              <w:t>study</w:t>
            </w:r>
            <w:r w:rsidR="00E25681">
              <w:rPr>
                <w:rFonts w:ascii="Garamond" w:hAnsi="Garamond"/>
                <w:sz w:val="22"/>
                <w:szCs w:val="22"/>
              </w:rPr>
              <w:t xml:space="preserve">, identify any unspoken premises and any claims related to the </w:t>
            </w:r>
            <w:r w:rsidR="00BE392D">
              <w:rPr>
                <w:rFonts w:ascii="Garamond" w:hAnsi="Garamond"/>
                <w:sz w:val="22"/>
                <w:szCs w:val="22"/>
              </w:rPr>
              <w:t>study</w:t>
            </w:r>
            <w:r w:rsidR="00E25681">
              <w:rPr>
                <w:rFonts w:ascii="Garamond" w:hAnsi="Garamond"/>
                <w:sz w:val="22"/>
                <w:szCs w:val="22"/>
              </w:rPr>
              <w:t>.</w:t>
            </w:r>
          </w:p>
        </w:tc>
      </w:tr>
      <w:tr w:rsidR="00D744C4" w:rsidRPr="0032628E" w14:paraId="4985B1CB" w14:textId="77777777" w:rsidTr="00E25681">
        <w:tc>
          <w:tcPr>
            <w:tcW w:w="2718" w:type="dxa"/>
            <w:shd w:val="clear" w:color="auto" w:fill="D9D9D9" w:themeFill="background1" w:themeFillShade="D9"/>
          </w:tcPr>
          <w:p w14:paraId="2958F144" w14:textId="1BAD7A27" w:rsidR="00D744C4" w:rsidRPr="0032628E" w:rsidRDefault="0091367B" w:rsidP="00D744C4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bookmarkStart w:id="0" w:name="_GoBack"/>
            <w:bookmarkEnd w:id="0"/>
            <w:r w:rsidR="00BE392D">
              <w:rPr>
                <w:rFonts w:ascii="Garamond" w:hAnsi="Garamond"/>
                <w:sz w:val="20"/>
                <w:szCs w:val="20"/>
              </w:rPr>
              <w:t>tudy</w:t>
            </w:r>
          </w:p>
        </w:tc>
        <w:tc>
          <w:tcPr>
            <w:tcW w:w="6858" w:type="dxa"/>
            <w:shd w:val="clear" w:color="auto" w:fill="D9D9D9" w:themeFill="background1" w:themeFillShade="D9"/>
          </w:tcPr>
          <w:p w14:paraId="542C7B5E" w14:textId="3C70F607" w:rsidR="00D744C4" w:rsidRPr="0032628E" w:rsidRDefault="00E25681" w:rsidP="00D744C4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Premises and Claims</w:t>
            </w:r>
          </w:p>
        </w:tc>
      </w:tr>
      <w:tr w:rsidR="00D744C4" w:rsidRPr="0032628E" w14:paraId="7F360FDD" w14:textId="77777777" w:rsidTr="00E25681">
        <w:tc>
          <w:tcPr>
            <w:tcW w:w="2718" w:type="dxa"/>
          </w:tcPr>
          <w:p w14:paraId="2902A11F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549B50BF" w14:textId="77777777" w:rsidR="00D744C4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64EBFD13" w14:textId="77777777" w:rsidR="00E25681" w:rsidRPr="0032628E" w:rsidRDefault="00E25681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6858" w:type="dxa"/>
          </w:tcPr>
          <w:p w14:paraId="4C58A16F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2389F2AF" w14:textId="77777777" w:rsidTr="00E25681">
        <w:tc>
          <w:tcPr>
            <w:tcW w:w="2718" w:type="dxa"/>
          </w:tcPr>
          <w:p w14:paraId="580B8ABE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65757FEF" w14:textId="77777777" w:rsidR="00D744C4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4DD685CC" w14:textId="77777777" w:rsidR="00E25681" w:rsidRPr="0032628E" w:rsidRDefault="00E25681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6858" w:type="dxa"/>
          </w:tcPr>
          <w:p w14:paraId="39D7B6BB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7FDD849A" w14:textId="77777777" w:rsidTr="00E25681">
        <w:tc>
          <w:tcPr>
            <w:tcW w:w="2718" w:type="dxa"/>
          </w:tcPr>
          <w:p w14:paraId="7E2FF9BD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67B9D7C7" w14:textId="77777777" w:rsidR="00D744C4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118CC385" w14:textId="77777777" w:rsidR="00E25681" w:rsidRPr="0032628E" w:rsidRDefault="00E25681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6858" w:type="dxa"/>
          </w:tcPr>
          <w:p w14:paraId="60358288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  <w:tr w:rsidR="00D744C4" w:rsidRPr="0032628E" w14:paraId="0AC3208A" w14:textId="77777777" w:rsidTr="00E25681">
        <w:tc>
          <w:tcPr>
            <w:tcW w:w="2718" w:type="dxa"/>
          </w:tcPr>
          <w:p w14:paraId="7035090B" w14:textId="77777777" w:rsidR="00D744C4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5F97D2F8" w14:textId="77777777" w:rsidR="00E25681" w:rsidRPr="0032628E" w:rsidRDefault="00E25681" w:rsidP="00D744C4">
            <w:pPr>
              <w:rPr>
                <w:rFonts w:ascii="Garamond" w:hAnsi="Garamond"/>
                <w:sz w:val="22"/>
                <w:szCs w:val="22"/>
              </w:rPr>
            </w:pPr>
          </w:p>
          <w:p w14:paraId="3DA8EA00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6858" w:type="dxa"/>
          </w:tcPr>
          <w:p w14:paraId="1425D759" w14:textId="77777777" w:rsidR="00D744C4" w:rsidRPr="0032628E" w:rsidRDefault="00D744C4" w:rsidP="00D744C4">
            <w:pPr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7AC4123D" w14:textId="77777777" w:rsidR="00D744C4" w:rsidRPr="0032628E" w:rsidRDefault="00D744C4">
      <w:pPr>
        <w:rPr>
          <w:rFonts w:ascii="Garamond" w:hAnsi="Garamond"/>
          <w:sz w:val="22"/>
          <w:szCs w:val="22"/>
        </w:rPr>
      </w:pPr>
    </w:p>
    <w:p w14:paraId="514B2494" w14:textId="7B6CC3D4" w:rsidR="00337616" w:rsidRPr="00AE7E69" w:rsidRDefault="00337616" w:rsidP="00AE7E69">
      <w:pPr>
        <w:rPr>
          <w:rFonts w:ascii="Garamond" w:hAnsi="Garamond"/>
          <w:sz w:val="22"/>
          <w:szCs w:val="22"/>
        </w:rPr>
      </w:pPr>
    </w:p>
    <w:sectPr w:rsidR="00337616" w:rsidRPr="00AE7E69" w:rsidSect="00CA23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798E86" w14:textId="77777777" w:rsidR="00A10567" w:rsidRDefault="00A10567" w:rsidP="00D744C4">
      <w:r>
        <w:separator/>
      </w:r>
    </w:p>
  </w:endnote>
  <w:endnote w:type="continuationSeparator" w:id="0">
    <w:p w14:paraId="3F028763" w14:textId="77777777" w:rsidR="00A10567" w:rsidRDefault="00A10567" w:rsidP="00D74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9E2FCE" w14:textId="77777777" w:rsidR="00265041" w:rsidRDefault="0026504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24324E" w14:textId="4F6CFAC8" w:rsidR="00A10567" w:rsidRDefault="00A10567" w:rsidP="004F44C3">
    <w:pPr>
      <w:pStyle w:val="Footer"/>
      <w:tabs>
        <w:tab w:val="clear" w:pos="4320"/>
        <w:tab w:val="clear" w:pos="8640"/>
        <w:tab w:val="right" w:pos="9360"/>
      </w:tabs>
      <w:rPr>
        <w:rFonts w:ascii="Garamond" w:hAnsi="Garamond"/>
      </w:rPr>
    </w:pPr>
    <w:r>
      <w:rPr>
        <w:rFonts w:ascii="Garamond" w:hAnsi="Garamond"/>
      </w:rPr>
      <w:t>Hannah Alpert-Abrams</w:t>
    </w:r>
    <w:r>
      <w:rPr>
        <w:rFonts w:ascii="Garamond" w:hAnsi="Garamond"/>
      </w:rPr>
      <w:tab/>
    </w:r>
    <w:r w:rsidRPr="004F44C3">
      <w:rPr>
        <w:rStyle w:val="PageNumber"/>
        <w:rFonts w:ascii="Garamond" w:hAnsi="Garamond"/>
      </w:rPr>
      <w:fldChar w:fldCharType="begin"/>
    </w:r>
    <w:r w:rsidRPr="004F44C3">
      <w:rPr>
        <w:rStyle w:val="PageNumber"/>
        <w:rFonts w:ascii="Garamond" w:hAnsi="Garamond"/>
      </w:rPr>
      <w:instrText xml:space="preserve"> PAGE </w:instrText>
    </w:r>
    <w:r w:rsidRPr="004F44C3">
      <w:rPr>
        <w:rStyle w:val="PageNumber"/>
        <w:rFonts w:ascii="Garamond" w:hAnsi="Garamond"/>
      </w:rPr>
      <w:fldChar w:fldCharType="separate"/>
    </w:r>
    <w:r w:rsidR="0091367B">
      <w:rPr>
        <w:rStyle w:val="PageNumber"/>
        <w:rFonts w:ascii="Garamond" w:hAnsi="Garamond"/>
        <w:noProof/>
      </w:rPr>
      <w:t>1</w:t>
    </w:r>
    <w:r w:rsidRPr="004F44C3">
      <w:rPr>
        <w:rStyle w:val="PageNumber"/>
        <w:rFonts w:ascii="Garamond" w:hAnsi="Garamond"/>
      </w:rPr>
      <w:fldChar w:fldCharType="end"/>
    </w:r>
  </w:p>
  <w:p w14:paraId="2BAABD78" w14:textId="524B46B0" w:rsidR="00A10567" w:rsidRPr="0032628E" w:rsidRDefault="00A10567" w:rsidP="00F57691">
    <w:pPr>
      <w:pStyle w:val="Footer"/>
      <w:tabs>
        <w:tab w:val="clear" w:pos="4320"/>
        <w:tab w:val="clear" w:pos="8640"/>
        <w:tab w:val="right" w:pos="9360"/>
      </w:tabs>
      <w:rPr>
        <w:rFonts w:ascii="Garamond" w:hAnsi="Garamond"/>
      </w:rPr>
    </w:pPr>
    <w:r>
      <w:rPr>
        <w:rFonts w:ascii="Garamond" w:hAnsi="Garamond"/>
      </w:rPr>
      <w:t>RHE30</w:t>
    </w:r>
    <w:r w:rsidR="00265041">
      <w:rPr>
        <w:rFonts w:ascii="Garamond" w:hAnsi="Garamond"/>
      </w:rPr>
      <w:t>9k – Fall2014</w:t>
    </w:r>
    <w:r>
      <w:rPr>
        <w:rFonts w:ascii="Garamond" w:hAnsi="Garamond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2C8F8" w14:textId="77777777" w:rsidR="00265041" w:rsidRDefault="0026504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FA26FA" w14:textId="77777777" w:rsidR="00A10567" w:rsidRDefault="00A10567" w:rsidP="00D744C4">
      <w:r>
        <w:separator/>
      </w:r>
    </w:p>
  </w:footnote>
  <w:footnote w:type="continuationSeparator" w:id="0">
    <w:p w14:paraId="4C5092C5" w14:textId="77777777" w:rsidR="00A10567" w:rsidRDefault="00A10567" w:rsidP="00D744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B7E20" w14:textId="77777777" w:rsidR="00265041" w:rsidRDefault="0026504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C1C2C" w14:textId="77777777" w:rsidR="00A10567" w:rsidRPr="00D744C4" w:rsidRDefault="00A10567" w:rsidP="00D744C4">
    <w:pPr>
      <w:pStyle w:val="Header"/>
      <w:jc w:val="right"/>
      <w:rPr>
        <w:rFonts w:ascii="Calibri" w:hAnsi="Calibri"/>
        <w:sz w:val="20"/>
        <w:szCs w:val="2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38AF7" w14:textId="77777777" w:rsidR="00265041" w:rsidRDefault="0026504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10ACF"/>
    <w:multiLevelType w:val="hybridMultilevel"/>
    <w:tmpl w:val="B55E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665070"/>
    <w:multiLevelType w:val="hybridMultilevel"/>
    <w:tmpl w:val="8D9C295A"/>
    <w:lvl w:ilvl="0" w:tplc="E3D042B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5E6F0E"/>
    <w:multiLevelType w:val="multilevel"/>
    <w:tmpl w:val="7B36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4C4"/>
    <w:rsid w:val="00150E25"/>
    <w:rsid w:val="0026286B"/>
    <w:rsid w:val="00265041"/>
    <w:rsid w:val="002D3AD9"/>
    <w:rsid w:val="003067AF"/>
    <w:rsid w:val="0032628E"/>
    <w:rsid w:val="00337616"/>
    <w:rsid w:val="003D1036"/>
    <w:rsid w:val="004D3620"/>
    <w:rsid w:val="004F44C3"/>
    <w:rsid w:val="006722E4"/>
    <w:rsid w:val="0091367B"/>
    <w:rsid w:val="00953D69"/>
    <w:rsid w:val="009A076C"/>
    <w:rsid w:val="00A10567"/>
    <w:rsid w:val="00AE7E69"/>
    <w:rsid w:val="00BC54D0"/>
    <w:rsid w:val="00BE392D"/>
    <w:rsid w:val="00C142C3"/>
    <w:rsid w:val="00C516AF"/>
    <w:rsid w:val="00C568A3"/>
    <w:rsid w:val="00C938F2"/>
    <w:rsid w:val="00CA23E3"/>
    <w:rsid w:val="00D73F10"/>
    <w:rsid w:val="00D744C4"/>
    <w:rsid w:val="00DC19A3"/>
    <w:rsid w:val="00E25681"/>
    <w:rsid w:val="00E84A6A"/>
    <w:rsid w:val="00EA59E0"/>
    <w:rsid w:val="00F10EE4"/>
    <w:rsid w:val="00F57691"/>
    <w:rsid w:val="00FE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9280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761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761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4C4"/>
  </w:style>
  <w:style w:type="paragraph" w:styleId="Footer">
    <w:name w:val="footer"/>
    <w:basedOn w:val="Normal"/>
    <w:link w:val="Foot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4C4"/>
  </w:style>
  <w:style w:type="table" w:styleId="TableGrid">
    <w:name w:val="Table Grid"/>
    <w:basedOn w:val="TableNormal"/>
    <w:uiPriority w:val="59"/>
    <w:rsid w:val="00D744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4F44C3"/>
  </w:style>
  <w:style w:type="paragraph" w:styleId="BalloonText">
    <w:name w:val="Balloon Text"/>
    <w:basedOn w:val="Normal"/>
    <w:link w:val="BalloonTextChar"/>
    <w:uiPriority w:val="99"/>
    <w:semiHidden/>
    <w:unhideWhenUsed/>
    <w:rsid w:val="003376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61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37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61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7616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7616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76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761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761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4C4"/>
  </w:style>
  <w:style w:type="paragraph" w:styleId="Footer">
    <w:name w:val="footer"/>
    <w:basedOn w:val="Normal"/>
    <w:link w:val="FooterChar"/>
    <w:uiPriority w:val="99"/>
    <w:unhideWhenUsed/>
    <w:rsid w:val="00D744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4C4"/>
  </w:style>
  <w:style w:type="table" w:styleId="TableGrid">
    <w:name w:val="Table Grid"/>
    <w:basedOn w:val="TableNormal"/>
    <w:uiPriority w:val="59"/>
    <w:rsid w:val="00D744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4F44C3"/>
  </w:style>
  <w:style w:type="paragraph" w:styleId="BalloonText">
    <w:name w:val="Balloon Text"/>
    <w:basedOn w:val="Normal"/>
    <w:link w:val="BalloonTextChar"/>
    <w:uiPriority w:val="99"/>
    <w:semiHidden/>
    <w:unhideWhenUsed/>
    <w:rsid w:val="003376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61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37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61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7616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7616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76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423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4555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054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15039">
              <w:blockQuote w:val="1"/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456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0147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219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32348">
              <w:blockQuote w:val="1"/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09763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5846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463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8" w:color="auto"/>
            <w:right w:val="none" w:sz="0" w:space="8" w:color="auto"/>
          </w:divBdr>
        </w:div>
        <w:div w:id="7840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55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5081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26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51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9702">
          <w:marLeft w:val="15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6533">
          <w:marLeft w:val="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8517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326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8675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5752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602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1677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121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478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140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8" w:color="auto"/>
            <w:right w:val="none" w:sz="0" w:space="8" w:color="auto"/>
          </w:divBdr>
        </w:div>
        <w:div w:id="5624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44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3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570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3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964">
          <w:marLeft w:val="15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2869">
          <w:marLeft w:val="0"/>
          <w:marRight w:val="0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965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4602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3575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0485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038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2894">
          <w:marLeft w:val="0"/>
          <w:marRight w:val="75"/>
          <w:marTop w:val="3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eil:Library:Application%20Support:Microsoft:Office:User%20Templates:My%20Templates:Blank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Document.dotx</Template>
  <TotalTime>0</TotalTime>
  <Pages>1</Pages>
  <Words>112</Words>
  <Characters>645</Characters>
  <Application>Microsoft Macintosh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Hixenbaugh</dc:creator>
  <cp:keywords/>
  <dc:description/>
  <cp:lastModifiedBy>Hannah Alpert-Abrams</cp:lastModifiedBy>
  <cp:revision>2</cp:revision>
  <cp:lastPrinted>2014-03-04T16:24:00Z</cp:lastPrinted>
  <dcterms:created xsi:type="dcterms:W3CDTF">2014-05-22T14:36:00Z</dcterms:created>
  <dcterms:modified xsi:type="dcterms:W3CDTF">2014-05-22T14:36:00Z</dcterms:modified>
</cp:coreProperties>
</file>